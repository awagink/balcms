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DF" w:rsidRPr="00114EDC" w:rsidRDefault="00AE4AC0" w:rsidP="00C079BC">
      <w:pPr>
        <w:pStyle w:val="Subtitle"/>
        <w:outlineLvl w:val="0"/>
        <w:rPr>
          <w:rFonts w:ascii="Verdana" w:hAnsi="Verdana"/>
          <w:color w:val="C62127"/>
        </w:rPr>
      </w:pPr>
      <w:bookmarkStart w:id="0" w:name="_Toc243046399"/>
      <w:r w:rsidRPr="00114EDC">
        <w:rPr>
          <w:rFonts w:ascii="Verdana" w:hAnsi="Verdana"/>
          <w:color w:val="C62127"/>
        </w:rPr>
        <w:t>INVOICE</w:t>
      </w:r>
      <w:bookmarkEnd w:id="0"/>
      <w:r w:rsidR="0017189F">
        <w:rPr>
          <w:rFonts w:ascii="Verdana" w:hAnsi="Verdana"/>
          <w:color w:val="C62127"/>
        </w:rPr>
        <w:t xml:space="preserve"> (SOS to buyer)</w:t>
      </w:r>
    </w:p>
    <w:tbl>
      <w:tblPr>
        <w:tblW w:w="9809" w:type="dxa"/>
        <w:tblInd w:w="2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858"/>
        <w:gridCol w:w="2116"/>
        <w:gridCol w:w="2559"/>
        <w:gridCol w:w="674"/>
        <w:gridCol w:w="3602"/>
      </w:tblGrid>
      <w:tr w:rsidR="007A1168" w:rsidRPr="00315B22" w:rsidTr="00B235B0">
        <w:trPr>
          <w:trHeight w:val="2257"/>
        </w:trPr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From:</w:t>
            </w:r>
          </w:p>
        </w:tc>
        <w:tc>
          <w:tcPr>
            <w:tcW w:w="4711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BE2CC8" w:rsidRPr="0017189F" w:rsidRDefault="0017189F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7189F">
              <w:rPr>
                <w:rFonts w:ascii="Georgia" w:hAnsi="Georgia"/>
                <w:b/>
                <w:sz w:val="20"/>
              </w:rPr>
              <w:t>SOS limited</w:t>
            </w:r>
          </w:p>
          <w:p w:rsidR="0017189F" w:rsidRPr="0017189F" w:rsidRDefault="0017189F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7189F">
              <w:rPr>
                <w:rFonts w:ascii="Georgia" w:hAnsi="Georgia"/>
                <w:b/>
                <w:sz w:val="20"/>
              </w:rPr>
              <w:t>Address line 1</w:t>
            </w:r>
          </w:p>
          <w:p w:rsidR="0017189F" w:rsidRPr="0017189F" w:rsidRDefault="0017189F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7189F">
              <w:rPr>
                <w:rFonts w:ascii="Georgia" w:hAnsi="Georgia"/>
                <w:b/>
                <w:sz w:val="20"/>
              </w:rPr>
              <w:t>Address line 2</w:t>
            </w:r>
          </w:p>
          <w:p w:rsidR="0017189F" w:rsidRPr="0017189F" w:rsidRDefault="0017189F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7189F">
              <w:rPr>
                <w:rFonts w:ascii="Georgia" w:hAnsi="Georgia"/>
                <w:b/>
                <w:sz w:val="20"/>
              </w:rPr>
              <w:t>City</w:t>
            </w:r>
          </w:p>
          <w:p w:rsidR="00EF3E8A" w:rsidRPr="0017189F" w:rsidRDefault="0017189F" w:rsidP="00BE2CC8">
            <w:pPr>
              <w:spacing w:line="240" w:lineRule="auto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>Etc.</w:t>
            </w:r>
          </w:p>
          <w:p w:rsidR="00EF3E8A" w:rsidRPr="0017189F" w:rsidRDefault="00EF3E8A" w:rsidP="00BE2CC8">
            <w:pPr>
              <w:spacing w:line="240" w:lineRule="auto"/>
              <w:rPr>
                <w:rFonts w:ascii="Georgia" w:hAnsi="Georgia"/>
                <w:b/>
                <w:sz w:val="20"/>
              </w:rPr>
            </w:pPr>
            <w:r w:rsidRPr="0017189F">
              <w:rPr>
                <w:rFonts w:ascii="Georgia" w:hAnsi="Georgia"/>
                <w:b/>
                <w:sz w:val="20"/>
              </w:rPr>
              <w:t xml:space="preserve">Company number: </w:t>
            </w:r>
            <w:r w:rsidR="0017189F" w:rsidRPr="0017189F">
              <w:rPr>
                <w:rFonts w:ascii="Georgia" w:hAnsi="Georgia"/>
                <w:b/>
                <w:sz w:val="20"/>
              </w:rPr>
              <w:t>123456</w:t>
            </w:r>
          </w:p>
          <w:p w:rsidR="00EF3E8A" w:rsidRPr="0017189F" w:rsidRDefault="00EF3E8A" w:rsidP="00BE2CC8">
            <w:pPr>
              <w:spacing w:line="240" w:lineRule="auto"/>
              <w:rPr>
                <w:rFonts w:ascii="Georgia" w:hAnsi="Georgia"/>
                <w:b/>
                <w:sz w:val="20"/>
              </w:rPr>
            </w:pPr>
            <w:r w:rsidRPr="0017189F">
              <w:rPr>
                <w:rFonts w:ascii="Georgia" w:hAnsi="Georgia"/>
                <w:b/>
                <w:sz w:val="20"/>
              </w:rPr>
              <w:t xml:space="preserve">VAT number: </w:t>
            </w:r>
            <w:r w:rsidR="0017189F" w:rsidRPr="0017189F">
              <w:rPr>
                <w:rFonts w:ascii="Georgia" w:hAnsi="Georgia"/>
                <w:b/>
                <w:sz w:val="20"/>
              </w:rPr>
              <w:t>123456</w:t>
            </w:r>
          </w:p>
          <w:p w:rsidR="007A1168" w:rsidRPr="0017189F" w:rsidRDefault="007A1168" w:rsidP="00EF3E8A">
            <w:pPr>
              <w:spacing w:line="240" w:lineRule="auto"/>
              <w:rPr>
                <w:rFonts w:ascii="Georgia" w:hAnsi="Georgia"/>
                <w:b/>
                <w:sz w:val="20"/>
              </w:rPr>
            </w:pPr>
            <w:r w:rsidRPr="0017189F">
              <w:rPr>
                <w:rFonts w:ascii="Georgia" w:hAnsi="Georgia"/>
                <w:b/>
                <w:sz w:val="20"/>
              </w:rPr>
              <w:br/>
            </w:r>
          </w:p>
        </w:tc>
        <w:tc>
          <w:tcPr>
            <w:tcW w:w="676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To:</w:t>
            </w:r>
          </w:p>
        </w:tc>
        <w:tc>
          <w:tcPr>
            <w:tcW w:w="362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EF3E8A" w:rsidRDefault="00EF3E8A" w:rsidP="00EF3E8A">
            <w:pPr>
              <w:spacing w:after="0"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Buyer name</w:t>
            </w:r>
          </w:p>
          <w:p w:rsidR="00EF3E8A" w:rsidRPr="00EF3E8A" w:rsidRDefault="00EF3E8A" w:rsidP="00EF3E8A">
            <w:pPr>
              <w:spacing w:after="0"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Buyer company name</w:t>
            </w:r>
          </w:p>
          <w:p w:rsidR="00EF3E8A" w:rsidRPr="00BE2CC8" w:rsidRDefault="00EF3E8A" w:rsidP="00EF3E8A">
            <w:pPr>
              <w:spacing w:after="0" w:line="240" w:lineRule="auto"/>
              <w:rPr>
                <w:rFonts w:ascii="Georgia" w:hAnsi="Georgia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Buyer address</w:t>
            </w:r>
          </w:p>
        </w:tc>
      </w:tr>
      <w:tr w:rsidR="007A1168" w:rsidTr="00B235B0">
        <w:tc>
          <w:tcPr>
            <w:tcW w:w="980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B235B0" w:rsidRDefault="007A1168" w:rsidP="00B235B0">
            <w:pPr>
              <w:spacing w:after="0"/>
              <w:rPr>
                <w:sz w:val="20"/>
              </w:rPr>
            </w:pPr>
          </w:p>
        </w:tc>
      </w:tr>
      <w:tr w:rsidR="007A1168" w:rsidRPr="00114EDC" w:rsidTr="00B235B0"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7A1168" w:rsidP="00BE2CC8">
            <w:pPr>
              <w:spacing w:after="0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 xml:space="preserve">Invoice </w:t>
            </w:r>
            <w:r w:rsidR="00BE2CC8">
              <w:rPr>
                <w:rFonts w:ascii="Georgia" w:hAnsi="Georgia"/>
                <w:b/>
                <w:sz w:val="20"/>
              </w:rPr>
              <w:t>date</w:t>
            </w:r>
            <w:r w:rsidRPr="00114EDC">
              <w:rPr>
                <w:rFonts w:ascii="Georgia" w:hAnsi="Georgia"/>
                <w:b/>
                <w:sz w:val="20"/>
              </w:rPr>
              <w:t>:</w:t>
            </w:r>
          </w:p>
        </w:tc>
        <w:tc>
          <w:tcPr>
            <w:tcW w:w="688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EF3E8A" w:rsidP="00B235B0">
            <w:pPr>
              <w:spacing w:after="0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C62127"/>
                <w:sz w:val="20"/>
              </w:rPr>
              <w:t>Date</w:t>
            </w:r>
          </w:p>
        </w:tc>
      </w:tr>
      <w:tr w:rsidR="007A1168" w:rsidRPr="00114EDC" w:rsidTr="00B235B0"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</w:rPr>
            </w:pPr>
            <w:r w:rsidRPr="00114EDC">
              <w:rPr>
                <w:rFonts w:ascii="Georgia" w:hAnsi="Georgia"/>
                <w:b/>
                <w:sz w:val="20"/>
              </w:rPr>
              <w:t>In</w:t>
            </w:r>
            <w:r w:rsidR="00BE2CC8">
              <w:rPr>
                <w:rFonts w:ascii="Georgia" w:hAnsi="Georgia"/>
                <w:b/>
                <w:sz w:val="20"/>
              </w:rPr>
              <w:t>voice n</w:t>
            </w:r>
            <w:r w:rsidRPr="00114EDC">
              <w:rPr>
                <w:rFonts w:ascii="Georgia" w:hAnsi="Georgia"/>
                <w:b/>
                <w:sz w:val="20"/>
              </w:rPr>
              <w:t>umber:</w:t>
            </w:r>
          </w:p>
        </w:tc>
        <w:tc>
          <w:tcPr>
            <w:tcW w:w="688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EF3E8A" w:rsidRDefault="00EF3E8A" w:rsidP="00B235B0">
            <w:pPr>
              <w:spacing w:after="0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  <w:tr w:rsidR="007A1168" w:rsidRPr="00114EDC" w:rsidTr="00B235B0"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EF3E8A" w:rsidP="00272695">
            <w:pPr>
              <w:spacing w:after="0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>SOS j</w:t>
            </w:r>
            <w:r w:rsidR="007A1168" w:rsidRPr="00114EDC">
              <w:rPr>
                <w:rFonts w:ascii="Georgia" w:hAnsi="Georgia"/>
                <w:b/>
                <w:sz w:val="20"/>
              </w:rPr>
              <w:t>ob</w:t>
            </w:r>
            <w:r>
              <w:rPr>
                <w:rFonts w:ascii="Georgia" w:hAnsi="Georgia"/>
                <w:b/>
                <w:sz w:val="20"/>
              </w:rPr>
              <w:t xml:space="preserve"> number</w:t>
            </w:r>
            <w:r w:rsidR="007A1168" w:rsidRPr="00114EDC">
              <w:rPr>
                <w:rFonts w:ascii="Georgia" w:hAnsi="Georgia"/>
                <w:b/>
                <w:sz w:val="20"/>
              </w:rPr>
              <w:t>:</w:t>
            </w:r>
          </w:p>
        </w:tc>
        <w:tc>
          <w:tcPr>
            <w:tcW w:w="688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EF3E8A" w:rsidRDefault="00EF3E8A" w:rsidP="00EF3E8A">
            <w:pPr>
              <w:spacing w:after="0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</w:tbl>
    <w:p w:rsidR="00315B22" w:rsidRPr="00114EDC" w:rsidRDefault="00315B22" w:rsidP="00C079BC">
      <w:pPr>
        <w:rPr>
          <w:rFonts w:ascii="Georgia" w:hAnsi="Georgia"/>
        </w:rPr>
      </w:pPr>
    </w:p>
    <w:tbl>
      <w:tblPr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/>
      </w:tblPr>
      <w:tblGrid>
        <w:gridCol w:w="4219"/>
        <w:gridCol w:w="2410"/>
        <w:gridCol w:w="3226"/>
      </w:tblGrid>
      <w:tr w:rsidR="00AD7236" w:rsidRPr="00114EDC" w:rsidTr="00B235B0">
        <w:tc>
          <w:tcPr>
            <w:tcW w:w="6629" w:type="dxa"/>
            <w:gridSpan w:val="2"/>
            <w:tcBorders>
              <w:top w:val="nil"/>
              <w:left w:val="nil"/>
              <w:bottom w:val="single" w:sz="4" w:space="0" w:color="595959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Description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595959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Cost (£)</w:t>
            </w:r>
          </w:p>
        </w:tc>
      </w:tr>
      <w:tr w:rsidR="00AD7236" w:rsidRPr="00114EDC" w:rsidTr="00B235B0">
        <w:tc>
          <w:tcPr>
            <w:tcW w:w="6629" w:type="dxa"/>
            <w:gridSpan w:val="2"/>
            <w:tcBorders>
              <w:top w:val="single" w:sz="4" w:space="0" w:color="595959"/>
            </w:tcBorders>
            <w:tcMar>
              <w:top w:w="85" w:type="dxa"/>
              <w:bottom w:w="85" w:type="dxa"/>
            </w:tcMar>
          </w:tcPr>
          <w:p w:rsidR="00AD7236" w:rsidRPr="00114EDC" w:rsidRDefault="00EF3E8A" w:rsidP="00EF3E8A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SOS job title</w:t>
            </w:r>
          </w:p>
        </w:tc>
        <w:tc>
          <w:tcPr>
            <w:tcW w:w="3226" w:type="dxa"/>
            <w:tcBorders>
              <w:top w:val="single" w:sz="4" w:space="0" w:color="595959"/>
            </w:tcBorders>
            <w:tcMar>
              <w:top w:w="85" w:type="dxa"/>
              <w:bottom w:w="85" w:type="dxa"/>
            </w:tcMar>
          </w:tcPr>
          <w:p w:rsidR="00AD7236" w:rsidRPr="00114EDC" w:rsidRDefault="00EF3E8A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  <w:tr w:rsidR="00AD7236" w:rsidRPr="00114EDC" w:rsidTr="00B235B0">
        <w:tc>
          <w:tcPr>
            <w:tcW w:w="6629" w:type="dxa"/>
            <w:gridSpan w:val="2"/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3226" w:type="dxa"/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</w:tr>
      <w:tr w:rsidR="00AD7236" w:rsidRPr="00114EDC" w:rsidTr="0017189F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595959"/>
              <w:right w:val="nil"/>
            </w:tcBorders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595959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</w:tr>
      <w:tr w:rsidR="00AD7236" w:rsidRPr="00114EDC" w:rsidTr="0017189F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595959"/>
              <w:left w:val="nil"/>
              <w:bottom w:val="single" w:sz="4" w:space="0" w:color="F2F2F2"/>
            </w:tcBorders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  <w:r w:rsidRPr="00114EDC">
              <w:rPr>
                <w:rFonts w:ascii="Georgia" w:hAnsi="Georgia"/>
                <w:sz w:val="20"/>
              </w:rPr>
              <w:t>Subtotal:</w:t>
            </w:r>
          </w:p>
        </w:tc>
        <w:tc>
          <w:tcPr>
            <w:tcW w:w="3226" w:type="dxa"/>
            <w:tcBorders>
              <w:top w:val="single" w:sz="4" w:space="0" w:color="595959"/>
              <w:bottom w:val="single" w:sz="4" w:space="0" w:color="F2F2F2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</w:tr>
      <w:tr w:rsidR="0017189F" w:rsidRPr="00EF3E8A" w:rsidTr="0017189F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17189F" w:rsidRPr="00114EDC" w:rsidRDefault="0017189F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F2F2F2"/>
              <w:left w:val="nil"/>
              <w:bottom w:val="single" w:sz="4" w:space="0" w:color="595959"/>
            </w:tcBorders>
          </w:tcPr>
          <w:p w:rsidR="0017189F" w:rsidRPr="00114EDC" w:rsidRDefault="0017189F" w:rsidP="00CA03C2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>SOS commission (10%):</w:t>
            </w:r>
          </w:p>
        </w:tc>
        <w:tc>
          <w:tcPr>
            <w:tcW w:w="3226" w:type="dxa"/>
            <w:tcBorders>
              <w:top w:val="single" w:sz="4" w:space="0" w:color="F2F2F2"/>
              <w:bottom w:val="single" w:sz="4" w:space="0" w:color="595959"/>
            </w:tcBorders>
            <w:tcMar>
              <w:top w:w="85" w:type="dxa"/>
              <w:bottom w:w="85" w:type="dxa"/>
            </w:tcMar>
          </w:tcPr>
          <w:p w:rsidR="0017189F" w:rsidRPr="00EF3E8A" w:rsidRDefault="0017189F" w:rsidP="00B235B0">
            <w:pPr>
              <w:spacing w:after="0" w:line="240" w:lineRule="auto"/>
              <w:jc w:val="right"/>
              <w:rPr>
                <w:rFonts w:ascii="Georgia" w:hAnsi="Georgia"/>
                <w:b/>
                <w:color w:val="C62127"/>
                <w:sz w:val="20"/>
              </w:rPr>
            </w:pPr>
          </w:p>
        </w:tc>
      </w:tr>
      <w:tr w:rsidR="00AD7236" w:rsidRPr="00EF3E8A" w:rsidTr="0017189F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F2F2F2"/>
              <w:left w:val="nil"/>
              <w:bottom w:val="single" w:sz="4" w:space="0" w:color="595959"/>
            </w:tcBorders>
          </w:tcPr>
          <w:p w:rsidR="00AD7236" w:rsidRPr="00114EDC" w:rsidRDefault="00AD7236" w:rsidP="00CA03C2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  <w:r w:rsidRPr="00114EDC">
              <w:rPr>
                <w:rFonts w:ascii="Georgia" w:hAnsi="Georgia"/>
                <w:sz w:val="20"/>
              </w:rPr>
              <w:t>Tax (VAT 1</w:t>
            </w:r>
            <w:r w:rsidR="00CA03C2">
              <w:rPr>
                <w:rFonts w:ascii="Georgia" w:hAnsi="Georgia"/>
                <w:sz w:val="20"/>
              </w:rPr>
              <w:t>7.5</w:t>
            </w:r>
            <w:r w:rsidRPr="00114EDC">
              <w:rPr>
                <w:rFonts w:ascii="Georgia" w:hAnsi="Georgia"/>
                <w:sz w:val="20"/>
              </w:rPr>
              <w:t>%):</w:t>
            </w:r>
          </w:p>
        </w:tc>
        <w:tc>
          <w:tcPr>
            <w:tcW w:w="3226" w:type="dxa"/>
            <w:tcBorders>
              <w:top w:val="single" w:sz="4" w:space="0" w:color="F2F2F2"/>
              <w:bottom w:val="single" w:sz="4" w:space="0" w:color="595959"/>
            </w:tcBorders>
            <w:tcMar>
              <w:top w:w="85" w:type="dxa"/>
              <w:bottom w:w="85" w:type="dxa"/>
            </w:tcMar>
          </w:tcPr>
          <w:p w:rsidR="00EF3E8A" w:rsidRPr="00EF3E8A" w:rsidRDefault="00EF3E8A" w:rsidP="00B235B0">
            <w:pPr>
              <w:spacing w:after="0" w:line="240" w:lineRule="auto"/>
              <w:jc w:val="right"/>
              <w:rPr>
                <w:rFonts w:ascii="Georgia" w:hAnsi="Georgia"/>
                <w:b/>
                <w:color w:val="C62127"/>
                <w:sz w:val="20"/>
              </w:rPr>
            </w:pPr>
          </w:p>
        </w:tc>
      </w:tr>
      <w:tr w:rsidR="00AD7236" w:rsidRPr="00114EDC" w:rsidTr="0017189F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595959"/>
              <w:left w:val="nil"/>
            </w:tcBorders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Total:</w:t>
            </w:r>
          </w:p>
        </w:tc>
        <w:tc>
          <w:tcPr>
            <w:tcW w:w="3226" w:type="dxa"/>
            <w:tcBorders>
              <w:top w:val="single" w:sz="4" w:space="0" w:color="595959"/>
            </w:tcBorders>
            <w:tcMar>
              <w:top w:w="85" w:type="dxa"/>
              <w:bottom w:w="85" w:type="dxa"/>
            </w:tcMar>
          </w:tcPr>
          <w:p w:rsidR="00AD7236" w:rsidRPr="00114EDC" w:rsidRDefault="00EF3E8A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</w:tbl>
    <w:p w:rsidR="001356DD" w:rsidRPr="00114EDC" w:rsidRDefault="001356DD" w:rsidP="00C079BC">
      <w:pPr>
        <w:rPr>
          <w:rFonts w:ascii="Georgia" w:hAnsi="Georgia"/>
        </w:rPr>
      </w:pPr>
    </w:p>
    <w:p w:rsidR="008D68FD" w:rsidRPr="00114EDC" w:rsidRDefault="008D68FD" w:rsidP="00AD7236">
      <w:pPr>
        <w:rPr>
          <w:rFonts w:ascii="Georgia" w:hAnsi="Georgia"/>
          <w:b/>
          <w:sz w:val="20"/>
        </w:rPr>
      </w:pPr>
    </w:p>
    <w:p w:rsidR="008D68FD" w:rsidRPr="00114EDC" w:rsidRDefault="008D68FD" w:rsidP="00AD7236">
      <w:pPr>
        <w:rPr>
          <w:rFonts w:ascii="Georgia" w:hAnsi="Georgia"/>
          <w:b/>
          <w:sz w:val="20"/>
        </w:rPr>
      </w:pPr>
    </w:p>
    <w:p w:rsidR="00EF3E8A" w:rsidRDefault="00EF3E8A" w:rsidP="00AD7236">
      <w:pPr>
        <w:rPr>
          <w:rFonts w:ascii="Georgia" w:hAnsi="Georgia"/>
          <w:b/>
          <w:color w:val="595959"/>
          <w:sz w:val="18"/>
        </w:rPr>
      </w:pPr>
      <w:r>
        <w:rPr>
          <w:rFonts w:ascii="Georgia" w:hAnsi="Georgia"/>
          <w:b/>
          <w:color w:val="595959"/>
          <w:sz w:val="18"/>
        </w:rPr>
        <w:t>Preferred payment method:</w:t>
      </w:r>
    </w:p>
    <w:p w:rsidR="00AD7236" w:rsidRPr="00AD7236" w:rsidRDefault="0017189F" w:rsidP="00EF3E8A">
      <w:pPr>
        <w:rPr>
          <w:sz w:val="20"/>
        </w:rPr>
      </w:pPr>
      <w:r>
        <w:rPr>
          <w:rFonts w:ascii="Georgia" w:hAnsi="Georgia"/>
          <w:b/>
          <w:color w:val="595959"/>
          <w:sz w:val="18"/>
        </w:rPr>
        <w:t>Probably BACS...</w:t>
      </w:r>
    </w:p>
    <w:sectPr w:rsidR="00AD7236" w:rsidRPr="00AD7236" w:rsidSect="00813FA6">
      <w:headerReference w:type="default" r:id="rId7"/>
      <w:pgSz w:w="11906" w:h="16838"/>
      <w:pgMar w:top="2074" w:right="1133" w:bottom="1440" w:left="1134" w:header="708" w:footer="56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A8E" w:rsidRDefault="00914A8E" w:rsidP="00315B22">
      <w:pPr>
        <w:spacing w:after="0" w:line="240" w:lineRule="auto"/>
      </w:pPr>
      <w:r>
        <w:separator/>
      </w:r>
    </w:p>
  </w:endnote>
  <w:endnote w:type="continuationSeparator" w:id="0">
    <w:p w:rsidR="00914A8E" w:rsidRDefault="00914A8E" w:rsidP="0031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A8E" w:rsidRDefault="00914A8E" w:rsidP="00315B22">
      <w:pPr>
        <w:spacing w:after="0" w:line="240" w:lineRule="auto"/>
      </w:pPr>
      <w:r>
        <w:separator/>
      </w:r>
    </w:p>
  </w:footnote>
  <w:footnote w:type="continuationSeparator" w:id="0">
    <w:p w:rsidR="00914A8E" w:rsidRDefault="00914A8E" w:rsidP="0031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CC8" w:rsidRDefault="00BE2CC8" w:rsidP="00E74036">
    <w:pPr>
      <w:pStyle w:val="Header"/>
      <w:tabs>
        <w:tab w:val="clear" w:pos="9026"/>
        <w:tab w:val="right" w:pos="9639"/>
      </w:tabs>
    </w:pPr>
    <w:r>
      <w:tab/>
    </w: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EF3E8A"/>
    <w:rsid w:val="0001415C"/>
    <w:rsid w:val="00032F8B"/>
    <w:rsid w:val="000857CB"/>
    <w:rsid w:val="000B7211"/>
    <w:rsid w:val="000D7EAB"/>
    <w:rsid w:val="000F102B"/>
    <w:rsid w:val="000F314C"/>
    <w:rsid w:val="00114EDC"/>
    <w:rsid w:val="00122561"/>
    <w:rsid w:val="00132D1F"/>
    <w:rsid w:val="001356DD"/>
    <w:rsid w:val="0017189F"/>
    <w:rsid w:val="0020091C"/>
    <w:rsid w:val="00272695"/>
    <w:rsid w:val="002C5E27"/>
    <w:rsid w:val="00315B22"/>
    <w:rsid w:val="003F0ECA"/>
    <w:rsid w:val="00441C86"/>
    <w:rsid w:val="00472E1D"/>
    <w:rsid w:val="004F5466"/>
    <w:rsid w:val="004F73A3"/>
    <w:rsid w:val="005428BD"/>
    <w:rsid w:val="00724C44"/>
    <w:rsid w:val="00742EB1"/>
    <w:rsid w:val="0074359D"/>
    <w:rsid w:val="007A1168"/>
    <w:rsid w:val="007D6F45"/>
    <w:rsid w:val="00813FA6"/>
    <w:rsid w:val="0082091A"/>
    <w:rsid w:val="008D68FD"/>
    <w:rsid w:val="00914A8E"/>
    <w:rsid w:val="009942CD"/>
    <w:rsid w:val="00A16361"/>
    <w:rsid w:val="00AD7236"/>
    <w:rsid w:val="00AE4AC0"/>
    <w:rsid w:val="00B10892"/>
    <w:rsid w:val="00B235B0"/>
    <w:rsid w:val="00B23630"/>
    <w:rsid w:val="00BE2CC8"/>
    <w:rsid w:val="00C079BC"/>
    <w:rsid w:val="00C32F62"/>
    <w:rsid w:val="00CA03C2"/>
    <w:rsid w:val="00CD2C57"/>
    <w:rsid w:val="00D02C43"/>
    <w:rsid w:val="00D47FDF"/>
    <w:rsid w:val="00E331B5"/>
    <w:rsid w:val="00E74036"/>
    <w:rsid w:val="00EE2F27"/>
    <w:rsid w:val="00EF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30"/>
    <w:pPr>
      <w:spacing w:after="200" w:line="360" w:lineRule="auto"/>
    </w:pPr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630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eastAsia="Times New Roman"/>
      <w:b/>
      <w:bCs/>
      <w:sz w:val="26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3630"/>
    <w:pPr>
      <w:keepNext/>
      <w:keepLines/>
      <w:spacing w:before="200" w:after="120"/>
      <w:outlineLvl w:val="1"/>
    </w:pPr>
    <w:rPr>
      <w:rFonts w:eastAsia="Times New Roman"/>
      <w:b/>
      <w:bCs/>
      <w:color w:val="26262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63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630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630"/>
    <w:pPr>
      <w:spacing w:after="120" w:line="240" w:lineRule="auto"/>
      <w:contextualSpacing/>
    </w:pPr>
    <w:rPr>
      <w:rFonts w:eastAsia="Times New Roman"/>
      <w:b/>
      <w:spacing w:val="5"/>
      <w:kern w:val="28"/>
      <w:sz w:val="3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B23630"/>
    <w:rPr>
      <w:rFonts w:ascii="Trebuchet MS" w:eastAsia="Times New Roman" w:hAnsi="Trebuchet MS" w:cs="Times New Roman"/>
      <w:b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630"/>
    <w:pPr>
      <w:numPr>
        <w:ilvl w:val="1"/>
      </w:numPr>
    </w:pPr>
    <w:rPr>
      <w:rFonts w:eastAsia="Times New Roman"/>
      <w:b/>
      <w:iCs/>
      <w:color w:val="FF0000"/>
      <w:sz w:val="32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B23630"/>
    <w:rPr>
      <w:rFonts w:ascii="Trebuchet MS" w:eastAsia="Times New Roman" w:hAnsi="Trebuchet MS" w:cs="Times New Roman"/>
      <w:b/>
      <w:iCs/>
      <w:color w:val="FF0000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3630"/>
    <w:rPr>
      <w:rFonts w:ascii="Trebuchet MS" w:eastAsia="Times New Roman" w:hAnsi="Trebuchet MS" w:cs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3630"/>
    <w:rPr>
      <w:rFonts w:ascii="Trebuchet MS" w:eastAsia="Times New Roman" w:hAnsi="Trebuchet MS" w:cs="Times New Roman"/>
      <w:b/>
      <w:bCs/>
      <w:color w:val="262626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1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B22"/>
  </w:style>
  <w:style w:type="paragraph" w:styleId="Footer">
    <w:name w:val="footer"/>
    <w:basedOn w:val="Normal"/>
    <w:link w:val="FooterChar"/>
    <w:uiPriority w:val="99"/>
    <w:semiHidden/>
    <w:unhideWhenUsed/>
    <w:rsid w:val="0031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B22"/>
  </w:style>
  <w:style w:type="paragraph" w:styleId="BalloonText">
    <w:name w:val="Balloon Text"/>
    <w:basedOn w:val="Normal"/>
    <w:link w:val="BalloonTextChar"/>
    <w:uiPriority w:val="99"/>
    <w:semiHidden/>
    <w:unhideWhenUsed/>
    <w:rsid w:val="0031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15B22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315B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1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5B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23630"/>
    <w:rPr>
      <w:rFonts w:ascii="Trebuchet MS" w:hAnsi="Trebuchet MS"/>
      <w:b/>
      <w:iCs/>
      <w:color w:val="404040"/>
      <w:spacing w:val="0"/>
      <w:w w:val="100"/>
      <w:position w:val="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23630"/>
    <w:pPr>
      <w:pBdr>
        <w:bottom w:val="none" w:sz="0" w:space="0" w:color="auto"/>
      </w:pBdr>
      <w:outlineLvl w:val="9"/>
    </w:pPr>
    <w:rPr>
      <w:color w:val="404040"/>
      <w:sz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091A"/>
    <w:pPr>
      <w:tabs>
        <w:tab w:val="right" w:leader="dot" w:pos="9629"/>
      </w:tabs>
      <w:spacing w:after="100"/>
    </w:pPr>
    <w:rPr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2091A"/>
    <w:rPr>
      <w:color w:val="C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63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630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TEMPLATES\7dots%20-%20invo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65396-B83D-4ACA-9D5A-98DAEC92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7dots - invoice.dotx</Template>
  <TotalTime>12</TotalTime>
  <Pages>1</Pages>
  <Words>74</Words>
  <Characters>413</Characters>
  <Application>Microsoft Office Word</Application>
  <DocSecurity>0</DocSecurity>
  <Lines>51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3</cp:revision>
  <dcterms:created xsi:type="dcterms:W3CDTF">2010-01-27T14:58:00Z</dcterms:created>
  <dcterms:modified xsi:type="dcterms:W3CDTF">2010-02-09T12:37:00Z</dcterms:modified>
</cp:coreProperties>
</file>